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78" w:rsidRPr="00463D78" w:rsidRDefault="00463D78">
      <w:pPr>
        <w:rPr>
          <w:sz w:val="4"/>
          <w:szCs w:val="4"/>
        </w:rPr>
      </w:pPr>
    </w:p>
    <w:tbl>
      <w:tblPr>
        <w:tblStyle w:val="TableGrid"/>
        <w:tblW w:w="1097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9"/>
        <w:gridCol w:w="1248"/>
        <w:gridCol w:w="3084"/>
        <w:gridCol w:w="399"/>
        <w:gridCol w:w="399"/>
        <w:gridCol w:w="255"/>
        <w:gridCol w:w="144"/>
        <w:gridCol w:w="399"/>
        <w:gridCol w:w="399"/>
        <w:gridCol w:w="399"/>
        <w:gridCol w:w="399"/>
        <w:gridCol w:w="18"/>
        <w:gridCol w:w="381"/>
        <w:gridCol w:w="399"/>
        <w:gridCol w:w="399"/>
        <w:gridCol w:w="399"/>
        <w:gridCol w:w="399"/>
        <w:gridCol w:w="399"/>
        <w:gridCol w:w="399"/>
        <w:gridCol w:w="570"/>
      </w:tblGrid>
      <w:tr w:rsidR="005267C1" w:rsidRPr="00504D6A">
        <w:trPr>
          <w:tblHeader/>
        </w:trPr>
        <w:tc>
          <w:tcPr>
            <w:tcW w:w="17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267C1" w:rsidRPr="00DB4BE4" w:rsidRDefault="00B83953" w:rsidP="00DB4BE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38200" cy="847725"/>
                  <wp:effectExtent l="0" t="0" r="0" b="9525"/>
                  <wp:docPr id="6" name="Picture 6" descr="u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7C1" w:rsidRPr="00DB4BE4" w:rsidRDefault="005267C1" w:rsidP="008F4946">
            <w:pPr>
              <w:rPr>
                <w:b/>
              </w:rPr>
            </w:pPr>
            <w:r w:rsidRPr="002E7BEB">
              <w:rPr>
                <w:b/>
              </w:rPr>
              <w:t>DAFTAR HADIR KULIAH</w:t>
            </w:r>
          </w:p>
        </w:tc>
      </w:tr>
      <w:tr w:rsidR="005267C1" w:rsidRPr="00504D6A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267C1" w:rsidRPr="00504D6A" w:rsidRDefault="005267C1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7C1" w:rsidRPr="00504D6A" w:rsidRDefault="00B83953" w:rsidP="008F49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Komunikasi dan Informatika/Informatika (Informatics)</w:t>
            </w:r>
          </w:p>
        </w:tc>
      </w:tr>
      <w:tr w:rsidR="005267C1" w:rsidRPr="00504D6A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267C1" w:rsidRPr="00DB4BE4" w:rsidRDefault="005267C1" w:rsidP="00DB4BE4">
            <w:pPr>
              <w:jc w:val="center"/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7C1" w:rsidRPr="00DB4BE4" w:rsidRDefault="005267C1" w:rsidP="008F4946">
            <w:r>
              <w:t xml:space="preserve">Universitas Muhammadiyah </w:t>
            </w:r>
            <w:smartTag w:uri="urn:schemas-microsoft-com:office:smarttags" w:element="City">
              <w:smartTag w:uri="urn:schemas-microsoft-com:office:smarttags" w:element="place">
                <w:r>
                  <w:t>Surakarta</w:t>
                </w:r>
              </w:smartTag>
            </w:smartTag>
          </w:p>
        </w:tc>
      </w:tr>
      <w:tr w:rsidR="005267C1" w:rsidRPr="00504D6A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267C1" w:rsidRPr="00504D6A" w:rsidRDefault="005267C1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7C1" w:rsidRPr="00504D6A" w:rsidRDefault="00B83953" w:rsidP="008F49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20161</w:t>
            </w:r>
          </w:p>
        </w:tc>
      </w:tr>
      <w:tr w:rsidR="005267C1" w:rsidRPr="00504D6A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267C1" w:rsidRPr="00504D6A" w:rsidRDefault="005267C1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7C1" w:rsidRPr="00504D6A" w:rsidRDefault="005267C1" w:rsidP="00B839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Jumlah Peserta : </w:t>
            </w:r>
            <w:r w:rsidR="00B83953">
              <w:rPr>
                <w:b/>
                <w:sz w:val="20"/>
                <w:szCs w:val="20"/>
              </w:rPr>
              <w:t>24</w:t>
            </w:r>
          </w:p>
        </w:tc>
      </w:tr>
      <w:tr w:rsidR="00DB4BE4" w:rsidRPr="00CA594B">
        <w:trPr>
          <w:tblHeader/>
        </w:trPr>
        <w:tc>
          <w:tcPr>
            <w:tcW w:w="109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CA594B" w:rsidRDefault="00DB4BE4" w:rsidP="001A2355">
            <w:pPr>
              <w:jc w:val="right"/>
              <w:rPr>
                <w:b/>
              </w:rPr>
            </w:pPr>
          </w:p>
        </w:tc>
      </w:tr>
      <w:tr w:rsidR="00DB4BE4" w:rsidRPr="00504D6A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DB4BE4" w:rsidRDefault="00DB4BE4" w:rsidP="00DB4BE4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Kode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DB4BE4" w:rsidRDefault="00B83953" w:rsidP="00DB4B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TIF50231 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504D6A" w:rsidRDefault="00DB4BE4" w:rsidP="00DB4B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FAKULTAS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CE4382" w:rsidRDefault="00B83953" w:rsidP="00C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Komunikasi dan Informatika</w:t>
            </w:r>
          </w:p>
        </w:tc>
      </w:tr>
      <w:tr w:rsidR="00DB4BE4" w:rsidRPr="00504D6A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DB4BE4" w:rsidRDefault="00DB4BE4" w:rsidP="00DB4BE4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Kelas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DB4BE4" w:rsidRDefault="00B83953" w:rsidP="00DB4B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504D6A" w:rsidRDefault="00DB4BE4" w:rsidP="00DB4B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JUR/PROGDI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CE4382" w:rsidRDefault="00B83953" w:rsidP="00C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Informatika (Informatics)</w:t>
            </w:r>
          </w:p>
        </w:tc>
      </w:tr>
      <w:tr w:rsidR="00DB4BE4" w:rsidRPr="00504D6A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DB4BE4" w:rsidRDefault="00DB4BE4" w:rsidP="00DB4BE4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Matakuliah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DB4BE4" w:rsidRDefault="00B83953" w:rsidP="00DB4B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Praktikum Pemrograman Web / Web Programming Labora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504D6A" w:rsidRDefault="00DB4BE4" w:rsidP="00DB4B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PENGAMPU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BE4" w:rsidRPr="00CE4382" w:rsidRDefault="00B83953" w:rsidP="00CE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YOGIEK INDRA KURNIAWAN</w:t>
            </w:r>
          </w:p>
        </w:tc>
      </w:tr>
      <w:tr w:rsidR="00DB4BE4" w:rsidRPr="00504D6A">
        <w:trPr>
          <w:tblHeader/>
        </w:trPr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DB4BE4" w:rsidRPr="00504D6A" w:rsidRDefault="00DB4BE4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DB4BE4" w:rsidRPr="00504D6A" w:rsidRDefault="00DB4BE4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DB4BE4" w:rsidRPr="00504D6A" w:rsidRDefault="00DB4BE4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86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DB4BE4" w:rsidRPr="00504D6A" w:rsidRDefault="00DB4BE4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DB4BE4" w:rsidRPr="00504D6A" w:rsidRDefault="00DB4BE4" w:rsidP="00475AC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04D6A" w:rsidRPr="00504D6A">
        <w:trPr>
          <w:tblHeader/>
        </w:trPr>
        <w:tc>
          <w:tcPr>
            <w:tcW w:w="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4D6A" w:rsidRPr="00504D6A" w:rsidRDefault="00504D6A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4D6A" w:rsidRPr="00504D6A" w:rsidRDefault="00504D6A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0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4D6A" w:rsidRPr="00504D6A" w:rsidRDefault="00504D6A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586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4D6A" w:rsidRPr="00504D6A" w:rsidRDefault="00504D6A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TANDA TANGAN</w:t>
            </w:r>
          </w:p>
        </w:tc>
        <w:tc>
          <w:tcPr>
            <w:tcW w:w="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4D6A" w:rsidRPr="00504D6A" w:rsidRDefault="00504D6A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JML</w:t>
            </w:r>
          </w:p>
        </w:tc>
      </w:tr>
      <w:tr w:rsidR="009C4DD5" w:rsidRPr="00504D6A">
        <w:trPr>
          <w:tblHeader/>
        </w:trPr>
        <w:tc>
          <w:tcPr>
            <w:tcW w:w="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9C4DD5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9C4DD5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9C4DD5" w:rsidP="00475AC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C57E74" w:rsidP="00475AC6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4DD5" w:rsidRPr="00504D6A" w:rsidRDefault="009C4DD5" w:rsidP="00475AC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C4DD5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L200100019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B114E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ISOV DWI DHARMAWAN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DD5" w:rsidRPr="002A57E8" w:rsidRDefault="009C4DD5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L200100041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ANJAR DIMAS WINATA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L200120016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SELLA NORA PERDANA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L200120017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ANGGA DEDY PRASETYO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L200120088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ROHMAT DARMAWAN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L200130168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CHANDRA APRIYANTO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L200130174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FREDYKA MAULANA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L200140002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ANGGIT RAHMAWATI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L200140005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ANDREANI RESTU SAPUTRI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L200140006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BAHARY ANDY RIYANTO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L200140007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YULI HAPSARI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L200140011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NAISHA RAHMA INDRASWARI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L200140012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ARIAN DERIDA HAMAMI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L200140015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CLAUDIA NEFITHA TJAHJONO PUTRI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L200140019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DZAKY ABDILLAH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L200140021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FARIS FAISHAL FAKHRI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L200140022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MEDIKA PURNAMA PUTRI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L200140023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NUR ANGGIT NOVYANTO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L200140024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FATIMAH MARTININGSIH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L200140025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ANDRE RIZKY GEMELLIO HADINAGORO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L200140026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HANIF AMRULLAH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L200140027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ALLEN NOVYANTO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L200140028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RIKO SANDIKA PUTRA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D65692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L200140030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E50280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RISKO PUTRA PRAMANA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E50280">
            <w:pPr>
              <w:spacing w:afterLines="20" w:after="48"/>
              <w:rPr>
                <w:sz w:val="20"/>
                <w:szCs w:val="20"/>
              </w:rPr>
            </w:pPr>
          </w:p>
        </w:tc>
      </w:tr>
    </w:tbl>
    <w:p w:rsidR="00B83953" w:rsidRDefault="00B83953" w:rsidP="00470CA2"/>
    <w:p w:rsidR="00B83953" w:rsidRPr="00463D78" w:rsidRDefault="00B83953" w:rsidP="00B83953">
      <w:pPr>
        <w:rPr>
          <w:sz w:val="4"/>
          <w:szCs w:val="4"/>
        </w:rPr>
      </w:pPr>
      <w:r>
        <w:br w:type="page"/>
      </w:r>
    </w:p>
    <w:tbl>
      <w:tblPr>
        <w:tblStyle w:val="TableGrid"/>
        <w:tblW w:w="1097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9"/>
        <w:gridCol w:w="1248"/>
        <w:gridCol w:w="3084"/>
        <w:gridCol w:w="399"/>
        <w:gridCol w:w="399"/>
        <w:gridCol w:w="255"/>
        <w:gridCol w:w="144"/>
        <w:gridCol w:w="399"/>
        <w:gridCol w:w="399"/>
        <w:gridCol w:w="399"/>
        <w:gridCol w:w="399"/>
        <w:gridCol w:w="18"/>
        <w:gridCol w:w="381"/>
        <w:gridCol w:w="399"/>
        <w:gridCol w:w="399"/>
        <w:gridCol w:w="399"/>
        <w:gridCol w:w="399"/>
        <w:gridCol w:w="399"/>
        <w:gridCol w:w="399"/>
        <w:gridCol w:w="570"/>
      </w:tblGrid>
      <w:tr w:rsidR="00B83953" w:rsidRPr="00504D6A" w:rsidTr="008E6287">
        <w:trPr>
          <w:tblHeader/>
        </w:trPr>
        <w:tc>
          <w:tcPr>
            <w:tcW w:w="17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38200" cy="847725"/>
                  <wp:effectExtent l="0" t="0" r="0" b="9525"/>
                  <wp:docPr id="1" name="Picture 1" descr="u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</w:rPr>
            </w:pPr>
            <w:r w:rsidRPr="002E7BEB">
              <w:rPr>
                <w:b/>
              </w:rPr>
              <w:t>DAFTAR HADIR KULIAH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Komunikasi dan Informatika/Informatika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r>
              <w:t xml:space="preserve">Universitas Muhammadiyah </w:t>
            </w:r>
            <w:smartTag w:uri="urn:schemas-microsoft-com:office:smarttags" w:element="City">
              <w:smartTag w:uri="urn:schemas-microsoft-com:office:smarttags" w:element="place">
                <w:r>
                  <w:t>Surakarta</w:t>
                </w:r>
              </w:smartTag>
            </w:smartTag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20161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B839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Jumlah Peserta : </w:t>
            </w:r>
            <w:r>
              <w:rPr>
                <w:b/>
                <w:sz w:val="20"/>
                <w:szCs w:val="20"/>
              </w:rPr>
              <w:t>24</w:t>
            </w:r>
          </w:p>
        </w:tc>
      </w:tr>
      <w:tr w:rsidR="00B83953" w:rsidRPr="00CA594B" w:rsidTr="008E6287">
        <w:trPr>
          <w:tblHeader/>
        </w:trPr>
        <w:tc>
          <w:tcPr>
            <w:tcW w:w="109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A594B" w:rsidRDefault="00B83953" w:rsidP="008E6287">
            <w:pPr>
              <w:jc w:val="right"/>
              <w:rPr>
                <w:b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Kode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TIF50231 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FAKULTAS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Komunikasi dan Informatika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Kelas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JUR/PROGDI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Matakuliah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Praktikum Pemrograman Web / Web Programming Labora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PENGAMPU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YOGIEK INDRA KURNIAWAN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86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0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586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TANDA TANGAN</w:t>
            </w:r>
          </w:p>
        </w:tc>
        <w:tc>
          <w:tcPr>
            <w:tcW w:w="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JML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L200140031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B114E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OVIE NUR KHASANAH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L200140032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YOUNGKY ALFI ANDI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L200140035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ERLANGGA DEWA FAHMI 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L200140036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ADITYA PRASETYO UTOMO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L200140037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RIFA'I ANNAS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L200140038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ROYANI DARMA NURFITA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L200140039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MUHAMMAD RIZKY ARIAWAN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SAPTIYANTI SULISTIONINGSIH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PRIMADELA OKTAVIANDO DUANDANA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ANISAH TRI SETYOWINARTI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HER CHANDRA ABDHI DHARMA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NUNUNG TEGUH AJI PRIONO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ROHMAD RUDI ARDIANTORO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SHINTA BUDI UTAMI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NUNGKI NURDYANTO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L200140049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AUFFA ICHNIZAR ALHASNI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ADITYA SANTOSO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AGUNG FAJAR SURYA KUSUMA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ANDIKA MARTA ADITAMA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MUHAMMAD AGHA SAPUTRO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SUCI SURYANI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KURNIA INDRAWAN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REZA RIFQI MUBAROK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NICKO ADITYATAMA PUTRA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</w:tbl>
    <w:p w:rsidR="00B83953" w:rsidRDefault="00B83953" w:rsidP="00B83953"/>
    <w:p w:rsidR="00B83953" w:rsidRPr="00463D78" w:rsidRDefault="00B83953" w:rsidP="00B83953">
      <w:pPr>
        <w:rPr>
          <w:sz w:val="4"/>
          <w:szCs w:val="4"/>
        </w:rPr>
      </w:pPr>
      <w:r>
        <w:br w:type="page"/>
      </w:r>
    </w:p>
    <w:tbl>
      <w:tblPr>
        <w:tblStyle w:val="TableGrid"/>
        <w:tblW w:w="1097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9"/>
        <w:gridCol w:w="1248"/>
        <w:gridCol w:w="3084"/>
        <w:gridCol w:w="399"/>
        <w:gridCol w:w="399"/>
        <w:gridCol w:w="255"/>
        <w:gridCol w:w="144"/>
        <w:gridCol w:w="399"/>
        <w:gridCol w:w="399"/>
        <w:gridCol w:w="399"/>
        <w:gridCol w:w="399"/>
        <w:gridCol w:w="18"/>
        <w:gridCol w:w="381"/>
        <w:gridCol w:w="399"/>
        <w:gridCol w:w="399"/>
        <w:gridCol w:w="399"/>
        <w:gridCol w:w="399"/>
        <w:gridCol w:w="399"/>
        <w:gridCol w:w="399"/>
        <w:gridCol w:w="570"/>
      </w:tblGrid>
      <w:tr w:rsidR="00B83953" w:rsidRPr="00504D6A" w:rsidTr="008E6287">
        <w:trPr>
          <w:tblHeader/>
        </w:trPr>
        <w:tc>
          <w:tcPr>
            <w:tcW w:w="17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38200" cy="847725"/>
                  <wp:effectExtent l="0" t="0" r="0" b="9525"/>
                  <wp:docPr id="2" name="Picture 2" descr="u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</w:rPr>
            </w:pPr>
            <w:r w:rsidRPr="002E7BEB">
              <w:rPr>
                <w:b/>
              </w:rPr>
              <w:t>DAFTAR HADIR KULIAH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Komunikasi dan Informatika/Informatika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r>
              <w:t xml:space="preserve">Universitas Muhammadiyah </w:t>
            </w:r>
            <w:smartTag w:uri="urn:schemas-microsoft-com:office:smarttags" w:element="City">
              <w:smartTag w:uri="urn:schemas-microsoft-com:office:smarttags" w:element="place">
                <w:r>
                  <w:t>Surakarta</w:t>
                </w:r>
              </w:smartTag>
            </w:smartTag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20161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B839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Jumlah Peserta : </w:t>
            </w:r>
            <w:r>
              <w:rPr>
                <w:b/>
                <w:sz w:val="20"/>
                <w:szCs w:val="20"/>
              </w:rPr>
              <w:t>24</w:t>
            </w:r>
          </w:p>
        </w:tc>
      </w:tr>
      <w:tr w:rsidR="00B83953" w:rsidRPr="00CA594B" w:rsidTr="008E6287">
        <w:trPr>
          <w:tblHeader/>
        </w:trPr>
        <w:tc>
          <w:tcPr>
            <w:tcW w:w="109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A594B" w:rsidRDefault="00B83953" w:rsidP="008E6287">
            <w:pPr>
              <w:jc w:val="right"/>
              <w:rPr>
                <w:b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Kode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TIF50231 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FAKULTAS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Komunikasi dan Informatika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Kelas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JUR/PROGDI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Matakuliah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Praktikum Pemrograman Web / Web Programming Labora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PENGAMPU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CHAMSUDIN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86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0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586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TANDA TANGAN</w:t>
            </w:r>
          </w:p>
        </w:tc>
        <w:tc>
          <w:tcPr>
            <w:tcW w:w="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JML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L200140059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B114E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FADLI DANA SEPTIAWAN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RISMATUL AFIFAH ANNA FAUZIAH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DENY FEBRIYANTO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HERIA YUNITA PUTRI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AFFAN MAS FIFI DIARJA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AZIZ PRASUCI PRIAMBADHA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REZKY DESTA KUSUMA WARDANA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GILANG ADI SAPUTRO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REGGY LINTANG PERDANA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L200140069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DAVID RIZA SIH BUDI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L200140070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ANGGER PANGANGKAH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L200140071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NANDA FERGIAWAN SANTOSO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L200140073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DIKY ALFIAN KURNIAWAN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L200140075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DWIKY NUGRAHA SAKTI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L200140076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EKA HERWANDA ORSI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L200140077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RICO RINALDO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L200140078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RIDHWAN JABBAR SHODIQ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L200140079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MONIKA ANTARISTI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L200140080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DARA SRI CANDRA ARIMBI OETOMO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L200140083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ABDURROHMAN PRAMIL WIDANTO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L200140084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DINA AUWALINA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L200140085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KARTIN APRILIA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L200140086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YOUNGKY IKROM GUMELAR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L200140087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FAJAR KURNIA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</w:tbl>
    <w:p w:rsidR="00B83953" w:rsidRDefault="00B83953" w:rsidP="00B83953"/>
    <w:p w:rsidR="00B83953" w:rsidRPr="00463D78" w:rsidRDefault="00B83953" w:rsidP="00B83953">
      <w:pPr>
        <w:rPr>
          <w:sz w:val="4"/>
          <w:szCs w:val="4"/>
        </w:rPr>
      </w:pPr>
      <w:r>
        <w:br w:type="page"/>
      </w:r>
    </w:p>
    <w:tbl>
      <w:tblPr>
        <w:tblStyle w:val="TableGrid"/>
        <w:tblW w:w="1097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9"/>
        <w:gridCol w:w="1248"/>
        <w:gridCol w:w="3084"/>
        <w:gridCol w:w="399"/>
        <w:gridCol w:w="399"/>
        <w:gridCol w:w="255"/>
        <w:gridCol w:w="144"/>
        <w:gridCol w:w="399"/>
        <w:gridCol w:w="399"/>
        <w:gridCol w:w="399"/>
        <w:gridCol w:w="399"/>
        <w:gridCol w:w="18"/>
        <w:gridCol w:w="381"/>
        <w:gridCol w:w="399"/>
        <w:gridCol w:w="399"/>
        <w:gridCol w:w="399"/>
        <w:gridCol w:w="399"/>
        <w:gridCol w:w="399"/>
        <w:gridCol w:w="399"/>
        <w:gridCol w:w="570"/>
      </w:tblGrid>
      <w:tr w:rsidR="00B83953" w:rsidRPr="00504D6A" w:rsidTr="008E6287">
        <w:trPr>
          <w:tblHeader/>
        </w:trPr>
        <w:tc>
          <w:tcPr>
            <w:tcW w:w="17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38200" cy="847725"/>
                  <wp:effectExtent l="0" t="0" r="0" b="9525"/>
                  <wp:docPr id="3" name="Picture 3" descr="u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</w:rPr>
            </w:pPr>
            <w:r w:rsidRPr="002E7BEB">
              <w:rPr>
                <w:b/>
              </w:rPr>
              <w:t>DAFTAR HADIR KULIAH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Komunikasi dan Informatika/Informatika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r>
              <w:t xml:space="preserve">Universitas Muhammadiyah </w:t>
            </w:r>
            <w:smartTag w:uri="urn:schemas-microsoft-com:office:smarttags" w:element="City">
              <w:smartTag w:uri="urn:schemas-microsoft-com:office:smarttags" w:element="place">
                <w:r>
                  <w:t>Surakarta</w:t>
                </w:r>
              </w:smartTag>
            </w:smartTag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20161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B839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Jumlah Peserta : </w:t>
            </w:r>
            <w:r>
              <w:rPr>
                <w:b/>
                <w:sz w:val="20"/>
                <w:szCs w:val="20"/>
              </w:rPr>
              <w:t>25</w:t>
            </w:r>
          </w:p>
        </w:tc>
      </w:tr>
      <w:tr w:rsidR="00B83953" w:rsidRPr="00CA594B" w:rsidTr="008E6287">
        <w:trPr>
          <w:tblHeader/>
        </w:trPr>
        <w:tc>
          <w:tcPr>
            <w:tcW w:w="109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A594B" w:rsidRDefault="00B83953" w:rsidP="008E6287">
            <w:pPr>
              <w:jc w:val="right"/>
              <w:rPr>
                <w:b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Kode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TIF50231 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FAKULTAS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Komunikasi dan Informatika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Kelas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JUR/PROGDI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Matakuliah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Praktikum Pemrograman Web / Web Programming Labora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PENGAMPU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CHAMSUDIN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86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0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586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TANDA TANGAN</w:t>
            </w:r>
          </w:p>
        </w:tc>
        <w:tc>
          <w:tcPr>
            <w:tcW w:w="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JML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L200140088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B114E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FITA RISWATI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L200140089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EKO RIDHO ADDZANU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ADINDA RIZKITA SYAFIRA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RATIH PURWATI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RINO AGUS PRATOPO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FAJAR HARYONO PUTRO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FAHMI EL HAKIM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YUDHI RIZAL BACHTIAR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BANGUN SRI LANGGENG ANGGORO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SEPTIAN AGUNG RAHMADI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HENDRI RUSDIYANTO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NIAM ALFIYAN AHSAN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ABDUL ROHIM ATMAWAN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NUR MUHAMMAD AKBAR ISNEN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AGUNG SEPTYANTO PUTRA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NANANG NUR ARIFIN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ARIF KHOIRUDHIN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RIAN AJI PERMANA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GHANI KURNIASAID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ARI AGUNG PRASETIYO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L200140110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DODYK KRISTANTO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L200140111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ASRI KURNIASIH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L200140114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ARIF CAHYO BASKORO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L200140116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MUHAMMAD RIFKY YULIANTO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L200144019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TEGUH WIBOWO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</w:tbl>
    <w:p w:rsidR="00B83953" w:rsidRDefault="00B83953" w:rsidP="00B83953"/>
    <w:p w:rsidR="00B83953" w:rsidRPr="00463D78" w:rsidRDefault="00B83953" w:rsidP="00B83953">
      <w:pPr>
        <w:rPr>
          <w:sz w:val="4"/>
          <w:szCs w:val="4"/>
        </w:rPr>
      </w:pPr>
      <w:r>
        <w:br w:type="page"/>
      </w:r>
    </w:p>
    <w:tbl>
      <w:tblPr>
        <w:tblStyle w:val="TableGrid"/>
        <w:tblW w:w="1097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9"/>
        <w:gridCol w:w="1248"/>
        <w:gridCol w:w="3084"/>
        <w:gridCol w:w="399"/>
        <w:gridCol w:w="399"/>
        <w:gridCol w:w="255"/>
        <w:gridCol w:w="144"/>
        <w:gridCol w:w="399"/>
        <w:gridCol w:w="399"/>
        <w:gridCol w:w="399"/>
        <w:gridCol w:w="399"/>
        <w:gridCol w:w="18"/>
        <w:gridCol w:w="381"/>
        <w:gridCol w:w="399"/>
        <w:gridCol w:w="399"/>
        <w:gridCol w:w="399"/>
        <w:gridCol w:w="399"/>
        <w:gridCol w:w="399"/>
        <w:gridCol w:w="399"/>
        <w:gridCol w:w="570"/>
      </w:tblGrid>
      <w:tr w:rsidR="00B83953" w:rsidRPr="00504D6A" w:rsidTr="008E6287">
        <w:trPr>
          <w:tblHeader/>
        </w:trPr>
        <w:tc>
          <w:tcPr>
            <w:tcW w:w="17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38200" cy="847725"/>
                  <wp:effectExtent l="0" t="0" r="0" b="9525"/>
                  <wp:docPr id="4" name="Picture 4" descr="u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</w:rPr>
            </w:pPr>
            <w:r w:rsidRPr="002E7BEB">
              <w:rPr>
                <w:b/>
              </w:rPr>
              <w:t>DAFTAR HADIR KULIAH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Komunikasi dan Informatika/Informatika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r>
              <w:t xml:space="preserve">Universitas Muhammadiyah </w:t>
            </w:r>
            <w:smartTag w:uri="urn:schemas-microsoft-com:office:smarttags" w:element="City">
              <w:smartTag w:uri="urn:schemas-microsoft-com:office:smarttags" w:element="place">
                <w:r>
                  <w:t>Surakarta</w:t>
                </w:r>
              </w:smartTag>
            </w:smartTag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20161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B839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Jumlah Peserta : </w:t>
            </w:r>
            <w:r>
              <w:rPr>
                <w:b/>
                <w:sz w:val="20"/>
                <w:szCs w:val="20"/>
              </w:rPr>
              <w:t>25</w:t>
            </w:r>
          </w:p>
        </w:tc>
      </w:tr>
      <w:tr w:rsidR="00B83953" w:rsidRPr="00CA594B" w:rsidTr="008E6287">
        <w:trPr>
          <w:tblHeader/>
        </w:trPr>
        <w:tc>
          <w:tcPr>
            <w:tcW w:w="109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A594B" w:rsidRDefault="00B83953" w:rsidP="008E6287">
            <w:pPr>
              <w:jc w:val="right"/>
              <w:rPr>
                <w:b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Kode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TIF50231 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FAKULTAS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Komunikasi dan Informatika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Kelas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JUR/PROGDI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Matakuliah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Praktikum Pemrograman Web / Web Programming Labora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PENGAMPU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IHSAN CAHYO UTOMO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86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0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586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TANDA TANGAN</w:t>
            </w:r>
          </w:p>
        </w:tc>
        <w:tc>
          <w:tcPr>
            <w:tcW w:w="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JML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L200140104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B114E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ARI GUNANTO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L200140118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MUHAMAD NASIR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L200140119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PUTRI IKE NURMAWATI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L200140120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NOVILIA PURWITA PUTRI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L200140121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ABU NIZAR ZULMI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L200140122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DINDO SARWONO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L200140123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MAFTUFIN EXSAN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L200140124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RIDWAN YOSMANTO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L200140125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APRI LIGA PRATAMA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L200140126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FELONNA TRISANDRILLA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L200140130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DEWI ZAKINIYATI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L200140138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TOPAN RAMADHAN SURYA AJI NEGARA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L200140143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BAGAS PERDANA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L200140145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LEONI AYU KUMALA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L200140150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MIFTAHUS SAMHA MARDHATILLAH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L200140154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CELO BELIA PUTRI BIRASTUTI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L200140161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ANNASTALIA FATIKASARI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L200140164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SUCILIA DWI KHURYATI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L200144007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RIZTYA HUSNUN FAUZIYYAH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L200144009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OKTAVENIA LARASATI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L200144013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RIZA ADHY ARNANDA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L200150031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MUHAMMAD RAFI' KHAIRUL JIHAD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L200150058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I'TISHOM AL KHOIRY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L200150059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ANGGA RAKA PRATAMA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L200150093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YUNITA ARDIYANTO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</w:tbl>
    <w:p w:rsidR="00B83953" w:rsidRDefault="00B83953" w:rsidP="00B83953"/>
    <w:p w:rsidR="00B83953" w:rsidRPr="00463D78" w:rsidRDefault="00B83953" w:rsidP="00B83953">
      <w:pPr>
        <w:rPr>
          <w:sz w:val="4"/>
          <w:szCs w:val="4"/>
        </w:rPr>
      </w:pPr>
      <w:r>
        <w:br w:type="page"/>
      </w:r>
    </w:p>
    <w:tbl>
      <w:tblPr>
        <w:tblStyle w:val="TableGrid"/>
        <w:tblW w:w="1097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9"/>
        <w:gridCol w:w="1248"/>
        <w:gridCol w:w="3084"/>
        <w:gridCol w:w="399"/>
        <w:gridCol w:w="399"/>
        <w:gridCol w:w="255"/>
        <w:gridCol w:w="144"/>
        <w:gridCol w:w="399"/>
        <w:gridCol w:w="399"/>
        <w:gridCol w:w="399"/>
        <w:gridCol w:w="399"/>
        <w:gridCol w:w="18"/>
        <w:gridCol w:w="381"/>
        <w:gridCol w:w="399"/>
        <w:gridCol w:w="399"/>
        <w:gridCol w:w="399"/>
        <w:gridCol w:w="399"/>
        <w:gridCol w:w="399"/>
        <w:gridCol w:w="399"/>
        <w:gridCol w:w="570"/>
      </w:tblGrid>
      <w:tr w:rsidR="00B83953" w:rsidRPr="00504D6A" w:rsidTr="008E6287">
        <w:trPr>
          <w:tblHeader/>
        </w:trPr>
        <w:tc>
          <w:tcPr>
            <w:tcW w:w="17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38200" cy="847725"/>
                  <wp:effectExtent l="0" t="0" r="0" b="9525"/>
                  <wp:docPr id="5" name="Picture 5" descr="u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</w:rPr>
            </w:pPr>
            <w:r w:rsidRPr="002E7BEB">
              <w:rPr>
                <w:b/>
              </w:rPr>
              <w:t>DAFTAR HADIR KULIAH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Komunikasi dan Informatika/Informatika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DB4BE4" w:rsidRDefault="00B83953" w:rsidP="008E6287">
            <w:pPr>
              <w:jc w:val="center"/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r>
              <w:t xml:space="preserve">Universitas Muhammadiyah </w:t>
            </w:r>
            <w:smartTag w:uri="urn:schemas-microsoft-com:office:smarttags" w:element="City">
              <w:smartTag w:uri="urn:schemas-microsoft-com:office:smarttags" w:element="place">
                <w:r>
                  <w:t>Surakarta</w:t>
                </w:r>
              </w:smartTag>
            </w:smartTag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20161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B839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Jumlah Peserta : </w:t>
            </w:r>
            <w:r>
              <w:rPr>
                <w:b/>
                <w:sz w:val="20"/>
                <w:szCs w:val="20"/>
              </w:rPr>
              <w:t>12</w:t>
            </w:r>
          </w:p>
        </w:tc>
      </w:tr>
      <w:tr w:rsidR="00B83953" w:rsidRPr="00CA594B" w:rsidTr="008E6287">
        <w:trPr>
          <w:tblHeader/>
        </w:trPr>
        <w:tc>
          <w:tcPr>
            <w:tcW w:w="109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A594B" w:rsidRDefault="00B83953" w:rsidP="008E6287">
            <w:pPr>
              <w:jc w:val="right"/>
              <w:rPr>
                <w:b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Kode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TIF50231 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FAKULTAS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Komunikasi dan Informatika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Kelas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JUR/PROGDI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Informatika (Informatics)</w:t>
            </w:r>
          </w:p>
        </w:tc>
      </w:tr>
      <w:tr w:rsidR="00B83953" w:rsidRPr="00504D6A" w:rsidTr="008E6287">
        <w:trPr>
          <w:tblHeader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b/>
                <w:caps/>
                <w:sz w:val="20"/>
                <w:szCs w:val="20"/>
              </w:rPr>
            </w:pPr>
            <w:r w:rsidRPr="00DB4BE4">
              <w:rPr>
                <w:b/>
                <w:caps/>
                <w:sz w:val="20"/>
                <w:szCs w:val="20"/>
              </w:rPr>
              <w:t>Matakuliah</w:t>
            </w:r>
          </w:p>
        </w:tc>
        <w:tc>
          <w:tcPr>
            <w:tcW w:w="4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DB4BE4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Praktikum Pemrograman Web / Web Programming Labora</w:t>
            </w:r>
          </w:p>
        </w:tc>
        <w:tc>
          <w:tcPr>
            <w:tcW w:w="17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504D6A" w:rsidRDefault="00B83953" w:rsidP="008E62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PENGAMPU</w:t>
            </w:r>
          </w:p>
        </w:tc>
        <w:tc>
          <w:tcPr>
            <w:tcW w:w="334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953" w:rsidRPr="00CE4382" w:rsidRDefault="00B83953" w:rsidP="008E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IHSAN CAHYO UTOMO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86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0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586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TANDA TANGAN</w:t>
            </w:r>
          </w:p>
        </w:tc>
        <w:tc>
          <w:tcPr>
            <w:tcW w:w="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JML</w:t>
            </w:r>
          </w:p>
        </w:tc>
      </w:tr>
      <w:tr w:rsidR="00B83953" w:rsidRPr="00504D6A" w:rsidTr="008E6287">
        <w:trPr>
          <w:tblHeader/>
        </w:trPr>
        <w:tc>
          <w:tcPr>
            <w:tcW w:w="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  <w:r w:rsidRPr="00504D6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953" w:rsidRPr="00504D6A" w:rsidRDefault="00B83953" w:rsidP="008E62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L200080052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B114E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MUHAMMAD DZAKY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L200080093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DEDDY FAIZAL ARIFIANTO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L200100078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DWI ANDRI PURNOMO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L200140093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RACHMAT TRI SAKTI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L200140117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ALFRISCO RACHMAN IQBAL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L200144003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ADE RIZKI YULIANTO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L200144005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HAFIZH HUMAN PURWANDA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L200144006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DRAJAD VEDA  MUSTIKA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L200144016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ROFI ABDILLAH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L200144021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EVINA MAGHFIROH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L200144024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DESSI PUTRI HUTAMI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  <w:tr w:rsidR="00B83953" w:rsidRPr="002A57E8" w:rsidTr="008E6287">
        <w:tc>
          <w:tcPr>
            <w:tcW w:w="4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2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L200150145</w:t>
            </w:r>
          </w:p>
        </w:tc>
        <w:tc>
          <w:tcPr>
            <w:tcW w:w="30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Default="00B83953" w:rsidP="008E6287">
            <w:pPr>
              <w:spacing w:afterLines="20" w:after="48"/>
              <w:rPr>
                <w:smallCaps/>
                <w:spacing w:val="-10"/>
                <w:w w:val="90"/>
                <w:sz w:val="20"/>
                <w:szCs w:val="20"/>
              </w:rPr>
            </w:pPr>
            <w:r>
              <w:rPr>
                <w:smallCaps/>
                <w:spacing w:val="-10"/>
                <w:w w:val="90"/>
                <w:sz w:val="20"/>
                <w:szCs w:val="20"/>
              </w:rPr>
              <w:t>FILDZA NUR SABRINA</w:t>
            </w: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3953" w:rsidRPr="002A57E8" w:rsidRDefault="00B83953" w:rsidP="008E6287">
            <w:pPr>
              <w:spacing w:afterLines="20" w:after="48"/>
              <w:rPr>
                <w:sz w:val="20"/>
                <w:szCs w:val="20"/>
              </w:rPr>
            </w:pPr>
          </w:p>
        </w:tc>
      </w:tr>
    </w:tbl>
    <w:p w:rsidR="00B83953" w:rsidRDefault="00B83953" w:rsidP="00B83953"/>
    <w:p w:rsidR="00585193" w:rsidRDefault="00585193" w:rsidP="00470CA2">
      <w:bookmarkStart w:id="0" w:name="_GoBack"/>
      <w:bookmarkEnd w:id="0"/>
    </w:p>
    <w:sectPr w:rsidR="00585193" w:rsidSect="007B57C9">
      <w:footerReference w:type="even" r:id="rId9"/>
      <w:footerReference w:type="default" r:id="rId10"/>
      <w:pgSz w:w="11907" w:h="16840" w:code="9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EF7" w:rsidRDefault="00942EF7">
      <w:r>
        <w:separator/>
      </w:r>
    </w:p>
  </w:endnote>
  <w:endnote w:type="continuationSeparator" w:id="0">
    <w:p w:rsidR="00942EF7" w:rsidRDefault="0094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D78" w:rsidRDefault="00463D78" w:rsidP="004212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3D78" w:rsidRDefault="00463D78" w:rsidP="00185A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D78" w:rsidRPr="00185A88" w:rsidRDefault="00463D78" w:rsidP="00BF343C">
    <w:pPr>
      <w:pStyle w:val="Footer"/>
      <w:ind w:right="-27"/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Presensi Mahasiswa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EF7" w:rsidRDefault="00942EF7">
      <w:r>
        <w:separator/>
      </w:r>
    </w:p>
  </w:footnote>
  <w:footnote w:type="continuationSeparator" w:id="0">
    <w:p w:rsidR="00942EF7" w:rsidRDefault="0094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12EC"/>
    <w:multiLevelType w:val="multilevel"/>
    <w:tmpl w:val="9FDA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E952A7"/>
    <w:multiLevelType w:val="hybridMultilevel"/>
    <w:tmpl w:val="3258E3CE"/>
    <w:lvl w:ilvl="0" w:tplc="AE8E23FA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B87BB6"/>
    <w:multiLevelType w:val="hybridMultilevel"/>
    <w:tmpl w:val="42BEDFC6"/>
    <w:lvl w:ilvl="0" w:tplc="AE8E23FA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53"/>
    <w:rsid w:val="00013187"/>
    <w:rsid w:val="0007477C"/>
    <w:rsid w:val="000B427F"/>
    <w:rsid w:val="000C0857"/>
    <w:rsid w:val="00185A88"/>
    <w:rsid w:val="001A2355"/>
    <w:rsid w:val="002648DD"/>
    <w:rsid w:val="002968E8"/>
    <w:rsid w:val="002A57E8"/>
    <w:rsid w:val="002E7BEB"/>
    <w:rsid w:val="002F35C4"/>
    <w:rsid w:val="003C254F"/>
    <w:rsid w:val="003E6243"/>
    <w:rsid w:val="00421204"/>
    <w:rsid w:val="00463D78"/>
    <w:rsid w:val="00470CA2"/>
    <w:rsid w:val="00475AC6"/>
    <w:rsid w:val="00496DA9"/>
    <w:rsid w:val="00500DEE"/>
    <w:rsid w:val="00504D6A"/>
    <w:rsid w:val="00506EF4"/>
    <w:rsid w:val="005267C1"/>
    <w:rsid w:val="00552D66"/>
    <w:rsid w:val="00585193"/>
    <w:rsid w:val="006076FB"/>
    <w:rsid w:val="006E37A6"/>
    <w:rsid w:val="006F4AAF"/>
    <w:rsid w:val="00727BC3"/>
    <w:rsid w:val="0079248F"/>
    <w:rsid w:val="007B57C9"/>
    <w:rsid w:val="007C0BBF"/>
    <w:rsid w:val="007F2204"/>
    <w:rsid w:val="007F6890"/>
    <w:rsid w:val="00861E60"/>
    <w:rsid w:val="008F4946"/>
    <w:rsid w:val="00937EFE"/>
    <w:rsid w:val="00942EF7"/>
    <w:rsid w:val="00951786"/>
    <w:rsid w:val="00956280"/>
    <w:rsid w:val="00976133"/>
    <w:rsid w:val="009B3D85"/>
    <w:rsid w:val="009B5BEB"/>
    <w:rsid w:val="009C49FC"/>
    <w:rsid w:val="009C4DD5"/>
    <w:rsid w:val="00A42046"/>
    <w:rsid w:val="00A71ECF"/>
    <w:rsid w:val="00A95B13"/>
    <w:rsid w:val="00B10113"/>
    <w:rsid w:val="00B114E3"/>
    <w:rsid w:val="00B4637B"/>
    <w:rsid w:val="00B647C7"/>
    <w:rsid w:val="00B83953"/>
    <w:rsid w:val="00BF343C"/>
    <w:rsid w:val="00BF6C1F"/>
    <w:rsid w:val="00C2470F"/>
    <w:rsid w:val="00C57E74"/>
    <w:rsid w:val="00CA1C79"/>
    <w:rsid w:val="00CA594B"/>
    <w:rsid w:val="00CA7442"/>
    <w:rsid w:val="00CE4382"/>
    <w:rsid w:val="00D65692"/>
    <w:rsid w:val="00D817FD"/>
    <w:rsid w:val="00D82BC8"/>
    <w:rsid w:val="00DB4BE4"/>
    <w:rsid w:val="00E04A8F"/>
    <w:rsid w:val="00E340A5"/>
    <w:rsid w:val="00E50280"/>
    <w:rsid w:val="00E73F10"/>
    <w:rsid w:val="00E914BB"/>
    <w:rsid w:val="00EE2DCB"/>
    <w:rsid w:val="00FB2584"/>
    <w:rsid w:val="00FE143B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42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85A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5A88"/>
  </w:style>
  <w:style w:type="paragraph" w:styleId="Header">
    <w:name w:val="header"/>
    <w:basedOn w:val="Normal"/>
    <w:rsid w:val="00185A8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42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85A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5A88"/>
  </w:style>
  <w:style w:type="paragraph" w:styleId="Header">
    <w:name w:val="header"/>
    <w:basedOn w:val="Normal"/>
    <w:rsid w:val="00185A8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UMS\Template\PRESENSI_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PRESENSI_P.dot</Template>
  <TotalTime>0</TotalTime>
  <Pages>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HADIR KULIAH</vt:lpstr>
    </vt:vector>
  </TitlesOfParts>
  <Company>ums</Company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HADIR KULIAH</dc:title>
  <dc:creator>FKI</dc:creator>
  <cp:lastModifiedBy>FKI</cp:lastModifiedBy>
  <cp:revision>1</cp:revision>
  <dcterms:created xsi:type="dcterms:W3CDTF">2016-09-26T04:39:00Z</dcterms:created>
  <dcterms:modified xsi:type="dcterms:W3CDTF">2016-09-26T04:39:00Z</dcterms:modified>
</cp:coreProperties>
</file>